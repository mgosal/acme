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4C43" w:rsidRDefault="00195263">
      <w:pPr>
        <w:pStyle w:val="Subtitle"/>
      </w:pPr>
      <w:r>
        <w:t>Orchestrator At Scale</w:t>
      </w:r>
    </w:p>
    <w:p w:rsidR="00A94C43" w:rsidRDefault="007F7536">
      <w:pPr>
        <w:pStyle w:val="Title"/>
      </w:pPr>
      <w:r>
        <w:t>Acme</w:t>
      </w:r>
    </w:p>
    <w:p w:rsidR="00A94C43" w:rsidRDefault="003E34FE">
      <w:pPr>
        <w:pStyle w:val="Author"/>
      </w:pPr>
      <w:r>
        <w:rPr>
          <w:noProof/>
          <w:lang w:bidi="pa-IN"/>
        </w:rPr>
        <w:drawing>
          <wp:anchor distT="0" distB="0" distL="114300" distR="114300" simplePos="0" relativeHeight="251659264" behindDoc="0" locked="0" layoutInCell="1" allowOverlap="1" wp14:anchorId="2DCDA302" wp14:editId="44F354F3">
            <wp:simplePos x="0" y="0"/>
            <wp:positionH relativeFrom="column">
              <wp:posOffset>991235</wp:posOffset>
            </wp:positionH>
            <wp:positionV relativeFrom="paragraph">
              <wp:posOffset>857885</wp:posOffset>
            </wp:positionV>
            <wp:extent cx="4114800" cy="23114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AF2A66">
        <w:t>Mandip Gosal</w:t>
      </w:r>
    </w:p>
    <w:p w:rsidR="00A94C43" w:rsidRDefault="00A94C43"/>
    <w:p w:rsidR="00A94C43" w:rsidRDefault="00525F40">
      <w:pPr>
        <w:pStyle w:val="Heading1"/>
      </w:pPr>
      <w:r>
        <w:t xml:space="preserve">Purpose: </w:t>
      </w:r>
      <w:r w:rsidRPr="00525F40">
        <w:rPr>
          <w:i/>
          <w:iCs/>
        </w:rPr>
        <w:t>“</w:t>
      </w:r>
      <w:r w:rsidR="004E7ECA" w:rsidRPr="00525F40">
        <w:rPr>
          <w:i/>
          <w:iCs/>
        </w:rPr>
        <w:t>What’s up doc?</w:t>
      </w:r>
      <w:r w:rsidR="00977254" w:rsidRPr="00AC17D1"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</w:rPr>
        <mc:AlternateContent>
          <mc:Choice Requires="w16se">
            <w16se:symEx w16se:font="Apple Color Emoji" w16se:char="1F955"/>
          </mc:Choice>
          <mc:Fallback>
            <w:t>🥕</w:t>
          </mc:Fallback>
        </mc:AlternateContent>
      </w:r>
      <w:r w:rsidR="00044E0B" w:rsidRPr="00AC17D1"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</w:rPr>
        <mc:AlternateContent>
          <mc:Choice Requires="w16se">
            <w16se:symEx w16se:font="Apple Color Emoji" w16se:char="1F430"/>
          </mc:Choice>
          <mc:Fallback>
            <w:t>🐰</w:t>
          </mc:Fallback>
        </mc:AlternateContent>
      </w:r>
      <w:r w:rsidRPr="00525F40">
        <w:rPr>
          <w:i/>
          <w:iCs/>
        </w:rPr>
        <w:t>”</w:t>
      </w:r>
    </w:p>
    <w:p w:rsidR="00977254" w:rsidRDefault="00494281">
      <w:r>
        <w:t xml:space="preserve">Acme </w:t>
      </w:r>
      <w:r w:rsidR="0079711D">
        <w:t>manufactures cool stuff like</w:t>
      </w:r>
      <w:r>
        <w:t xml:space="preserve"> anvils,</w:t>
      </w:r>
      <w:r w:rsidR="00D5004C">
        <w:t xml:space="preserve"> </w:t>
      </w:r>
      <w:r w:rsidR="00D5004C"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</w:rPr>
        <mc:AlternateContent>
          <mc:Choice Requires="w16se">
            <w16se:symEx w16se:font="Apple Color Emoji" w16se:char="1F9E8"/>
          </mc:Choice>
          <mc:Fallback>
            <w:t>🧨</w:t>
          </mc:Fallback>
        </mc:AlternateContent>
      </w:r>
      <w:r w:rsidR="005912F7">
        <w:t xml:space="preserve"> and associated tools to help the Looney Tunes express themselve</w:t>
      </w:r>
      <w:r w:rsidR="004E7ECA">
        <w:t>s</w:t>
      </w:r>
      <w:r w:rsidR="00977254">
        <w:t xml:space="preserve">. </w:t>
      </w:r>
      <w:r w:rsidR="001549E4">
        <w:t>This project</w:t>
      </w:r>
      <w:r w:rsidR="00977254">
        <w:t xml:space="preserve"> will attempt to </w:t>
      </w:r>
      <w:r w:rsidR="00203F3D">
        <w:t xml:space="preserve">demonstrate how a company could fully </w:t>
      </w:r>
      <w:r w:rsidR="000440E8">
        <w:t>embrace RPA and robot technology using</w:t>
      </w:r>
      <w:r w:rsidR="00977254">
        <w:t xml:space="preserve"> this fictitious company</w:t>
      </w:r>
      <w:r w:rsidR="000440E8">
        <w:t xml:space="preserve">. Acme design, manufacture, sell and maintain </w:t>
      </w:r>
      <w:r w:rsidR="00141F6B">
        <w:t xml:space="preserve">an ever increasing bespoke product catalog. </w:t>
      </w:r>
      <w:r w:rsidR="00AB67A2">
        <w:t>They have an active R&amp;D department, extensive marketing and super sharp legal</w:t>
      </w:r>
      <w:r w:rsidR="00514C46">
        <w:t xml:space="preserve"> department all spanning the globe</w:t>
      </w:r>
      <w:r w:rsidR="00AB67A2">
        <w:t xml:space="preserve">. </w:t>
      </w:r>
      <w:r w:rsidR="000440E8">
        <w:t>Some key points:</w:t>
      </w:r>
      <w:r w:rsidR="00203F3D">
        <w:t xml:space="preserve"> </w:t>
      </w:r>
    </w:p>
    <w:p w:rsidR="0065153A" w:rsidRDefault="0065153A" w:rsidP="00D06245">
      <w:pPr>
        <w:pStyle w:val="ListBullet"/>
      </w:pPr>
      <w:r>
        <w:t>Anvil’s, lots of anvils</w:t>
      </w:r>
    </w:p>
    <w:p w:rsidR="00A94C43" w:rsidRDefault="00992E41" w:rsidP="00D06245">
      <w:pPr>
        <w:pStyle w:val="ListBullet"/>
      </w:pPr>
      <w:r>
        <w:t xml:space="preserve">Use Minecraft </w:t>
      </w:r>
      <w:r w:rsidR="00494281">
        <w:t xml:space="preserve">crafting book </w:t>
      </w:r>
      <w:r>
        <w:t>for bill of materials</w:t>
      </w:r>
    </w:p>
    <w:p w:rsidR="00BE67CF" w:rsidRDefault="00BE67CF" w:rsidP="00D06245">
      <w:pPr>
        <w:pStyle w:val="ListBullet"/>
      </w:pPr>
      <w:r>
        <w:t>It’s</w:t>
      </w:r>
      <w:r w:rsidR="00184FC7">
        <w:t xml:space="preserve"> meant to be</w:t>
      </w:r>
      <w:r>
        <w:t xml:space="preserve"> fun</w:t>
      </w:r>
      <w:r w:rsidR="00184FC7">
        <w:t>, use of emoji highly encouraged</w:t>
      </w:r>
    </w:p>
    <w:sdt>
      <w:sdtPr>
        <w:id w:val="-1341614420"/>
        <w:placeholder>
          <w:docPart w:val="7B49FD725C1A5844AF62E763E7F14DAD"/>
        </w:placeholder>
        <w:temporary/>
        <w:showingPlcHdr/>
        <w15:appearance w15:val="hidden"/>
      </w:sdtPr>
      <w:sdtEndPr/>
      <w:sdtContent>
        <w:bookmarkStart w:id="0" w:name="_GoBack" w:displacedByCustomXml="prev"/>
        <w:p w:rsidR="00A94C43" w:rsidRDefault="00D06245">
          <w:pPr>
            <w:pStyle w:val="Heading2"/>
          </w:pPr>
          <w:r>
            <w:t>Heading 2</w:t>
          </w:r>
        </w:p>
        <w:bookmarkEnd w:id="0" w:displacedByCustomXml="next"/>
      </w:sdtContent>
    </w:sdt>
    <w:sdt>
      <w:sdtPr>
        <w:id w:val="-1605723219"/>
        <w:placeholder>
          <w:docPart w:val="F5B26C6B7473E54CAEADC76F5C77DE22"/>
        </w:placeholder>
        <w:temporary/>
        <w:showingPlcHdr/>
        <w15:appearance w15:val="hidden"/>
      </w:sdtPr>
      <w:sdtEndPr/>
      <w:sdtContent>
        <w:p w:rsidR="00A94C43" w:rsidRDefault="00D06245">
          <w:r w:rsidRPr="00D06245">
            <w:t>Want to insert a picture from your files or add a shape, text box or table? Go for it! On the Insert tab of the ribbon, just tap the option you need.</w:t>
          </w:r>
        </w:p>
      </w:sdtContent>
    </w:sdt>
    <w:sdt>
      <w:sdtPr>
        <w:id w:val="-1534882458"/>
        <w:placeholder>
          <w:docPart w:val="A94A7DEDC60FDE40BEE6A167D2B18493"/>
        </w:placeholder>
        <w:temporary/>
        <w:showingPlcHdr/>
        <w15:appearance w15:val="hidden"/>
      </w:sdtPr>
      <w:sdtEndPr/>
      <w:sdtContent>
        <w:p w:rsidR="00A94C43" w:rsidRDefault="00D06245">
          <w:pPr>
            <w:pStyle w:val="Quote"/>
          </w:pPr>
          <w:r>
            <w:t>“Quote”</w:t>
          </w:r>
        </w:p>
      </w:sdtContent>
    </w:sdt>
    <w:sdt>
      <w:sdtPr>
        <w:id w:val="-287817642"/>
        <w:placeholder>
          <w:docPart w:val="8184B1B6C2C5404FA31C1983E13EDCA7"/>
        </w:placeholder>
        <w:temporary/>
        <w:showingPlcHdr/>
        <w15:appearance w15:val="hidden"/>
      </w:sdtPr>
      <w:sdtEndPr/>
      <w:sdtContent>
        <w:p w:rsidR="00A94C43" w:rsidRDefault="00D06245">
          <w:r>
            <w:t>To apply any text formatting you see on this page with just a tap, on the Home tab of the ribbon, check out Styles.</w:t>
          </w:r>
        </w:p>
      </w:sdtContent>
    </w:sdt>
    <w:tbl>
      <w:tblPr>
        <w:tblStyle w:val="ReportTable"/>
        <w:tblW w:w="5000" w:type="pct"/>
        <w:tblLook w:val="04A0" w:firstRow="1" w:lastRow="0" w:firstColumn="1" w:lastColumn="0" w:noHBand="0" w:noVBand="1"/>
        <w:tblCaption w:val="Content table"/>
      </w:tblPr>
      <w:tblGrid>
        <w:gridCol w:w="3070"/>
        <w:gridCol w:w="3079"/>
        <w:gridCol w:w="3080"/>
      </w:tblGrid>
      <w:tr w:rsidR="00A94C43" w:rsidTr="00A94C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7" w:type="dxa"/>
          </w:tcPr>
          <w:p w:rsidR="00A94C43" w:rsidRDefault="00A94C43"/>
        </w:tc>
        <w:sdt>
          <w:sdtPr>
            <w:id w:val="-1622375482"/>
            <w:placeholder>
              <w:docPart w:val="4D2E7DBA41D00042B7EA23F88F49CC6F"/>
            </w:placeholder>
            <w:temporary/>
            <w:showingPlcHdr/>
            <w15:appearance w15:val="hidden"/>
          </w:sdtPr>
          <w:sdtEndPr/>
          <w:sdtContent>
            <w:tc>
              <w:tcPr>
                <w:tcW w:w="3187" w:type="dxa"/>
              </w:tcPr>
              <w:p w:rsidR="00A94C43" w:rsidRDefault="00D06245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Column Heading</w:t>
                </w:r>
              </w:p>
            </w:tc>
          </w:sdtContent>
        </w:sdt>
        <w:sdt>
          <w:sdtPr>
            <w:id w:val="-1698220457"/>
            <w:placeholder>
              <w:docPart w:val="0D219C993BEA8F469A2A5A4737F9C748"/>
            </w:placeholder>
            <w:temporary/>
            <w:showingPlcHdr/>
            <w15:appearance w15:val="hidden"/>
          </w:sdtPr>
          <w:sdtEndPr/>
          <w:sdtContent>
            <w:tc>
              <w:tcPr>
                <w:tcW w:w="3188" w:type="dxa"/>
              </w:tcPr>
              <w:p w:rsidR="00A94C43" w:rsidRDefault="00D06245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Column Heading</w:t>
                </w:r>
              </w:p>
            </w:tc>
          </w:sdtContent>
        </w:sdt>
      </w:tr>
      <w:tr w:rsidR="00A94C43" w:rsidTr="00A94C43">
        <w:sdt>
          <w:sdtPr>
            <w:id w:val="-426806486"/>
            <w:placeholder>
              <w:docPart w:val="01C796ADD419144CAAF2AE6CF71106DD"/>
            </w:placeholder>
            <w:temporary/>
            <w:showingPlcHdr/>
            <w15:appearance w15:val="hidden"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187" w:type="dxa"/>
              </w:tcPr>
              <w:p w:rsidR="00A94C43" w:rsidRDefault="00D06245">
                <w:r>
                  <w:t>Row Heading</w:t>
                </w:r>
              </w:p>
            </w:tc>
          </w:sdtContent>
        </w:sdt>
        <w:sdt>
          <w:sdtPr>
            <w:id w:val="-91939099"/>
            <w:placeholder>
              <w:docPart w:val="6DD9FC650888594EAA3721B563D2FE07"/>
            </w:placeholder>
            <w:temporary/>
            <w:showingPlcHdr/>
            <w15:appearance w15:val="hidden"/>
          </w:sdtPr>
          <w:sdtEndPr/>
          <w:sdtContent>
            <w:tc>
              <w:tcPr>
                <w:tcW w:w="3187" w:type="dxa"/>
              </w:tcPr>
              <w:p w:rsidR="00A94C43" w:rsidRDefault="00D06245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Text</w:t>
                </w:r>
              </w:p>
            </w:tc>
          </w:sdtContent>
        </w:sdt>
        <w:sdt>
          <w:sdtPr>
            <w:id w:val="1315679772"/>
            <w:placeholder>
              <w:docPart w:val="32B40EA2477CB2489D4E5412F61F94BC"/>
            </w:placeholder>
            <w:temporary/>
            <w:showingPlcHdr/>
            <w15:appearance w15:val="hidden"/>
          </w:sdtPr>
          <w:sdtEndPr/>
          <w:sdtContent>
            <w:tc>
              <w:tcPr>
                <w:tcW w:w="3188" w:type="dxa"/>
              </w:tcPr>
              <w:p w:rsidR="00A94C43" w:rsidRDefault="00D06245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123.45</w:t>
                </w:r>
              </w:p>
            </w:tc>
          </w:sdtContent>
        </w:sdt>
      </w:tr>
      <w:tr w:rsidR="00A94C43" w:rsidTr="00A94C43">
        <w:sdt>
          <w:sdtPr>
            <w:id w:val="1675531066"/>
            <w:placeholder>
              <w:docPart w:val="B7D5D78DAC89C94E9792C12C6EDEFD33"/>
            </w:placeholder>
            <w:temporary/>
            <w:showingPlcHdr/>
            <w15:appearance w15:val="hidden"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187" w:type="dxa"/>
              </w:tcPr>
              <w:p w:rsidR="00A94C43" w:rsidRDefault="00D06245">
                <w:r>
                  <w:t>Row Heading</w:t>
                </w:r>
              </w:p>
            </w:tc>
          </w:sdtContent>
        </w:sdt>
        <w:sdt>
          <w:sdtPr>
            <w:id w:val="-1841530532"/>
            <w:placeholder>
              <w:docPart w:val="CFAC480CE636FE459E76FE8C4AFCA87B"/>
            </w:placeholder>
            <w:temporary/>
            <w:showingPlcHdr/>
            <w15:appearance w15:val="hidden"/>
          </w:sdtPr>
          <w:sdtEndPr/>
          <w:sdtContent>
            <w:tc>
              <w:tcPr>
                <w:tcW w:w="3187" w:type="dxa"/>
              </w:tcPr>
              <w:p w:rsidR="00A94C43" w:rsidRDefault="00D06245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Text</w:t>
                </w:r>
              </w:p>
            </w:tc>
          </w:sdtContent>
        </w:sdt>
        <w:sdt>
          <w:sdtPr>
            <w:id w:val="-800923244"/>
            <w:placeholder>
              <w:docPart w:val="5560B429C5CFE144A9EE83A00DC27C6B"/>
            </w:placeholder>
            <w:temporary/>
            <w:showingPlcHdr/>
            <w15:appearance w15:val="hidden"/>
          </w:sdtPr>
          <w:sdtEndPr/>
          <w:sdtContent>
            <w:tc>
              <w:tcPr>
                <w:tcW w:w="3188" w:type="dxa"/>
              </w:tcPr>
              <w:p w:rsidR="00A94C43" w:rsidRDefault="00D06245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123.45</w:t>
                </w:r>
              </w:p>
            </w:tc>
          </w:sdtContent>
        </w:sdt>
      </w:tr>
      <w:tr w:rsidR="00A94C43" w:rsidTr="00A94C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7" w:type="dxa"/>
          </w:tcPr>
          <w:p w:rsidR="00A94C43" w:rsidRDefault="00A94C43"/>
        </w:tc>
        <w:tc>
          <w:tcPr>
            <w:tcW w:w="3187" w:type="dxa"/>
          </w:tcPr>
          <w:p w:rsidR="00A94C43" w:rsidRDefault="00A94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88" w:type="dxa"/>
          </w:tcPr>
          <w:p w:rsidR="00A94C43" w:rsidRDefault="00A94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94C43" w:rsidRDefault="00A94C43"/>
    <w:sectPr w:rsidR="00A94C43">
      <w:footerReference w:type="default" r:id="rId8"/>
      <w:pgSz w:w="11907" w:h="16839"/>
      <w:pgMar w:top="1267" w:right="1339" w:bottom="1339" w:left="1339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E5782" w:rsidRDefault="00CE5782">
      <w:pPr>
        <w:spacing w:after="0" w:line="240" w:lineRule="auto"/>
      </w:pPr>
      <w:r>
        <w:separator/>
      </w:r>
    </w:p>
    <w:p w:rsidR="00CE5782" w:rsidRDefault="00CE5782"/>
    <w:p w:rsidR="00CE5782" w:rsidRDefault="00CE5782"/>
  </w:endnote>
  <w:endnote w:type="continuationSeparator" w:id="0">
    <w:p w:rsidR="00CE5782" w:rsidRDefault="00CE5782">
      <w:pPr>
        <w:spacing w:after="0" w:line="240" w:lineRule="auto"/>
      </w:pPr>
      <w:r>
        <w:continuationSeparator/>
      </w:r>
    </w:p>
    <w:p w:rsidR="00CE5782" w:rsidRDefault="00CE5782"/>
    <w:p w:rsidR="00CE5782" w:rsidRDefault="00CE578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95635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94C43" w:rsidRDefault="00D06245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E5782" w:rsidRDefault="00CE5782">
      <w:pPr>
        <w:spacing w:after="0" w:line="240" w:lineRule="auto"/>
      </w:pPr>
      <w:r>
        <w:separator/>
      </w:r>
    </w:p>
    <w:p w:rsidR="00CE5782" w:rsidRDefault="00CE5782"/>
    <w:p w:rsidR="00CE5782" w:rsidRDefault="00CE5782"/>
  </w:footnote>
  <w:footnote w:type="continuationSeparator" w:id="0">
    <w:p w:rsidR="00CE5782" w:rsidRDefault="00CE5782">
      <w:pPr>
        <w:spacing w:after="0" w:line="240" w:lineRule="auto"/>
      </w:pPr>
      <w:r>
        <w:continuationSeparator/>
      </w:r>
    </w:p>
    <w:p w:rsidR="00CE5782" w:rsidRDefault="00CE5782"/>
    <w:p w:rsidR="00CE5782" w:rsidRDefault="00CE578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00293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270B2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996E9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1B41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2E4B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B4E4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6683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A62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4C23A14"/>
    <w:lvl w:ilvl="0">
      <w:start w:val="1"/>
      <w:numFmt w:val="decimal"/>
      <w:lvlText w:val="%1."/>
      <w:lvlJc w:val="left"/>
      <w:pPr>
        <w:tabs>
          <w:tab w:val="num" w:pos="749"/>
        </w:tabs>
        <w:ind w:left="749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BD1421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2957834"/>
    <w:multiLevelType w:val="hybridMultilevel"/>
    <w:tmpl w:val="64709B02"/>
    <w:lvl w:ilvl="0" w:tplc="D0CE1B3C">
      <w:start w:val="1"/>
      <w:numFmt w:val="bullet"/>
      <w:lvlText w:val=""/>
      <w:lvlJc w:val="left"/>
      <w:pPr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C82C9A"/>
    <w:multiLevelType w:val="hybridMultilevel"/>
    <w:tmpl w:val="63F07864"/>
    <w:lvl w:ilvl="0" w:tplc="A552E8B8">
      <w:start w:val="1"/>
      <w:numFmt w:val="bullet"/>
      <w:lvlText w:val=""/>
      <w:lvlJc w:val="left"/>
      <w:pPr>
        <w:tabs>
          <w:tab w:val="num" w:pos="662"/>
        </w:tabs>
        <w:ind w:left="173" w:firstLine="31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BC0320"/>
    <w:multiLevelType w:val="hybridMultilevel"/>
    <w:tmpl w:val="DC3C7298"/>
    <w:lvl w:ilvl="0" w:tplc="B92C4AE4">
      <w:start w:val="1"/>
      <w:numFmt w:val="bullet"/>
      <w:lvlText w:val=""/>
      <w:lvlJc w:val="left"/>
      <w:pPr>
        <w:ind w:left="662" w:hanging="172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083510"/>
    <w:multiLevelType w:val="hybridMultilevel"/>
    <w:tmpl w:val="BE6E19F6"/>
    <w:lvl w:ilvl="0" w:tplc="A50A105A">
      <w:start w:val="1"/>
      <w:numFmt w:val="bullet"/>
      <w:pStyle w:val="ListBullet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226C1F"/>
    <w:multiLevelType w:val="hybridMultilevel"/>
    <w:tmpl w:val="49ACD974"/>
    <w:lvl w:ilvl="0" w:tplc="2A7A1916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901CF9"/>
    <w:multiLevelType w:val="hybridMultilevel"/>
    <w:tmpl w:val="2F4A75D8"/>
    <w:lvl w:ilvl="0" w:tplc="62A25D7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"/>
  </w:num>
  <w:num w:numId="3">
    <w:abstractNumId w:val="14"/>
  </w:num>
  <w:num w:numId="4">
    <w:abstractNumId w:val="12"/>
  </w:num>
  <w:num w:numId="5">
    <w:abstractNumId w:val="10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3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A66"/>
    <w:rsid w:val="00011C8B"/>
    <w:rsid w:val="000440E8"/>
    <w:rsid w:val="00044E0B"/>
    <w:rsid w:val="000A0973"/>
    <w:rsid w:val="00141F6B"/>
    <w:rsid w:val="001549E4"/>
    <w:rsid w:val="00184FC7"/>
    <w:rsid w:val="00195263"/>
    <w:rsid w:val="001C138F"/>
    <w:rsid w:val="00203F3D"/>
    <w:rsid w:val="003E34FE"/>
    <w:rsid w:val="00414A65"/>
    <w:rsid w:val="00494281"/>
    <w:rsid w:val="004E7ECA"/>
    <w:rsid w:val="00514C46"/>
    <w:rsid w:val="00525F40"/>
    <w:rsid w:val="005912F7"/>
    <w:rsid w:val="00594068"/>
    <w:rsid w:val="0065153A"/>
    <w:rsid w:val="0079711D"/>
    <w:rsid w:val="007A1E0D"/>
    <w:rsid w:val="007F7536"/>
    <w:rsid w:val="008F0A52"/>
    <w:rsid w:val="00977254"/>
    <w:rsid w:val="00992E41"/>
    <w:rsid w:val="00A94C43"/>
    <w:rsid w:val="00AB67A2"/>
    <w:rsid w:val="00AC17D1"/>
    <w:rsid w:val="00AF2A66"/>
    <w:rsid w:val="00BB1C81"/>
    <w:rsid w:val="00BE67CF"/>
    <w:rsid w:val="00C91CEA"/>
    <w:rsid w:val="00CE5782"/>
    <w:rsid w:val="00D06245"/>
    <w:rsid w:val="00D5004C"/>
    <w:rsid w:val="00DB0367"/>
    <w:rsid w:val="00F20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AA28D1"/>
  <w15:chartTrackingRefBased/>
  <w15:docId w15:val="{935696BC-EECD-894D-B893-BD8D1CB8D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after="24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line="240" w:lineRule="auto"/>
      <w:contextualSpacing/>
      <w:outlineLvl w:val="0"/>
    </w:pPr>
    <w:rPr>
      <w:rFonts w:asciiTheme="majorHAnsi" w:eastAsiaTheme="majorEastAsia" w:hAnsiTheme="majorHAnsi" w:cstheme="majorBidi"/>
      <w:sz w:val="4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0" w:line="240" w:lineRule="auto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0" w:line="240" w:lineRule="auto"/>
      <w:outlineLvl w:val="2"/>
    </w:pPr>
    <w:rPr>
      <w:rFonts w:asciiTheme="majorHAnsi" w:eastAsiaTheme="majorEastAsia" w:hAnsiTheme="majorHAnsi" w:cstheme="majorBidi"/>
      <w:sz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0" w:line="240" w:lineRule="auto"/>
      <w:outlineLvl w:val="3"/>
    </w:pPr>
    <w:rPr>
      <w:rFonts w:asciiTheme="majorHAnsi" w:eastAsiaTheme="majorEastAsia" w:hAnsiTheme="majorHAnsi" w:cstheme="majorBidi"/>
      <w:i/>
      <w:iCs/>
      <w:sz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0" w:line="240" w:lineRule="auto"/>
      <w:contextualSpacing/>
      <w:outlineLvl w:val="6"/>
    </w:pPr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0" w:line="240" w:lineRule="auto"/>
      <w:contextualSpacing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numPr>
        <w:ilvl w:val="1"/>
      </w:numPr>
      <w:spacing w:after="300" w:line="240" w:lineRule="auto"/>
      <w:contextualSpacing/>
    </w:pPr>
    <w:rPr>
      <w:rFonts w:eastAsiaTheme="minorEastAsia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Pr>
      <w:rFonts w:eastAsiaTheme="minorEastAsia"/>
      <w:sz w:val="32"/>
    </w:rPr>
  </w:style>
  <w:style w:type="paragraph" w:styleId="Title">
    <w:name w:val="Title"/>
    <w:basedOn w:val="Normal"/>
    <w:link w:val="TitleChar"/>
    <w:uiPriority w:val="1"/>
    <w:qFormat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sz w:val="42"/>
      <w:szCs w:val="32"/>
    </w:rPr>
  </w:style>
  <w:style w:type="paragraph" w:styleId="ListNumber">
    <w:name w:val="List Number"/>
    <w:basedOn w:val="Normal"/>
    <w:uiPriority w:val="13"/>
    <w:qFormat/>
    <w:pPr>
      <w:numPr>
        <w:numId w:val="16"/>
      </w:numPr>
    </w:p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ind w:left="490" w:right="490"/>
      <w:contextualSpacing/>
    </w:pPr>
    <w:rPr>
      <w:i/>
      <w:iCs/>
      <w:sz w:val="30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40"/>
      <w:ind w:left="490" w:right="49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Bullet">
    <w:name w:val="List Bullet"/>
    <w:basedOn w:val="Normal"/>
    <w:uiPriority w:val="12"/>
    <w:qFormat/>
    <w:pPr>
      <w:numPr>
        <w:numId w:val="15"/>
      </w:numPr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uthor">
    <w:name w:val="Author"/>
    <w:basedOn w:val="Normal"/>
    <w:uiPriority w:val="3"/>
    <w:qFormat/>
    <w:pPr>
      <w:pBdr>
        <w:bottom w:val="single" w:sz="8" w:space="17" w:color="000000" w:themeColor="text1"/>
      </w:pBdr>
      <w:spacing w:after="640" w:line="240" w:lineRule="auto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000000" w:themeColor="text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/>
      <w:iCs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aps/>
      <w:smallCaps w:val="0"/>
      <w:color w:val="000000" w:themeColor="tex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000000" w:themeColor="tex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000000" w:themeColor="tex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customStyle="1" w:styleId="ReportTable">
    <w:name w:val="Report Table"/>
    <w:basedOn w:val="TableNormal"/>
    <w:uiPriority w:val="99"/>
    <w:pPr>
      <w:spacing w:after="0" w:line="240" w:lineRule="auto"/>
      <w:ind w:left="374"/>
    </w:pPr>
    <w:tblPr>
      <w:tblBorders>
        <w:bottom w:val="single" w:sz="8" w:space="0" w:color="000000" w:themeColor="text1"/>
        <w:insideH w:val="single" w:sz="8" w:space="0" w:color="000000" w:themeColor="text1"/>
      </w:tblBorders>
      <w:tblCellMar>
        <w:top w:w="216" w:type="dxa"/>
        <w:left w:w="0" w:type="dxa"/>
        <w:bottom w:w="216" w:type="dxa"/>
        <w:right w:w="0" w:type="dxa"/>
      </w:tblCellMar>
    </w:tblPr>
    <w:tblStylePr w:type="firstRow">
      <w:rPr>
        <w:sz w:val="30"/>
      </w:rPr>
      <w:tblPr/>
      <w:trPr>
        <w:tblHeader/>
      </w:trPr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ind w:leftChars="0" w:left="0" w:rightChars="0" w:right="374"/>
        <w:jc w:val="right"/>
      </w:pPr>
      <w:rPr>
        <w:b/>
        <w:i w:val="0"/>
      </w:rPr>
    </w:tblStyle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sz w:val="3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sz w:val="36"/>
      <w:szCs w:val="26"/>
    </w:rPr>
  </w:style>
  <w:style w:type="paragraph" w:styleId="Header">
    <w:name w:val="header"/>
    <w:basedOn w:val="Normal"/>
    <w:link w:val="HeaderChar"/>
    <w:uiPriority w:val="99"/>
    <w:qFormat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30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9C0C6F3B-CA51-8E4C-AFA7-1E8CE842C666%7dtf16392124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B49FD725C1A5844AF62E763E7F14D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2C696D-F5B6-5242-9CF7-0FFC6F7C585C}"/>
      </w:docPartPr>
      <w:docPartBody>
        <w:p w:rsidR="002812B7" w:rsidRDefault="002812B7">
          <w:pPr>
            <w:pStyle w:val="7B49FD725C1A5844AF62E763E7F14DAD"/>
          </w:pPr>
          <w:r>
            <w:t>Heading 2</w:t>
          </w:r>
        </w:p>
      </w:docPartBody>
    </w:docPart>
    <w:docPart>
      <w:docPartPr>
        <w:name w:val="F5B26C6B7473E54CAEADC76F5C77DE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578905-600A-DC40-8A0E-180AC35B4B9D}"/>
      </w:docPartPr>
      <w:docPartBody>
        <w:p w:rsidR="002812B7" w:rsidRDefault="002812B7">
          <w:pPr>
            <w:pStyle w:val="F5B26C6B7473E54CAEADC76F5C77DE22"/>
          </w:pPr>
          <w:r w:rsidRPr="00D06245">
            <w:t>Want to insert a picture from your files or add a shape, text box or table? Go for it! On the Insert tab of the ribbon, just tap the option you need.</w:t>
          </w:r>
        </w:p>
      </w:docPartBody>
    </w:docPart>
    <w:docPart>
      <w:docPartPr>
        <w:name w:val="A94A7DEDC60FDE40BEE6A167D2B184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9E5FEF-0118-354B-8CC9-D6D005092DC4}"/>
      </w:docPartPr>
      <w:docPartBody>
        <w:p w:rsidR="002812B7" w:rsidRDefault="002812B7">
          <w:pPr>
            <w:pStyle w:val="A94A7DEDC60FDE40BEE6A167D2B18493"/>
          </w:pPr>
          <w:r>
            <w:t>“Quote”</w:t>
          </w:r>
        </w:p>
      </w:docPartBody>
    </w:docPart>
    <w:docPart>
      <w:docPartPr>
        <w:name w:val="8184B1B6C2C5404FA31C1983E13EDC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5D90D0-E0B3-174F-A0F0-36BEA21A2AC7}"/>
      </w:docPartPr>
      <w:docPartBody>
        <w:p w:rsidR="002812B7" w:rsidRDefault="002812B7">
          <w:pPr>
            <w:pStyle w:val="8184B1B6C2C5404FA31C1983E13EDCA7"/>
          </w:pPr>
          <w:r>
            <w:t>To apply any text formatting you see on this page with just a tap, on the Home tab of the ribbon, check out Styles.</w:t>
          </w:r>
        </w:p>
      </w:docPartBody>
    </w:docPart>
    <w:docPart>
      <w:docPartPr>
        <w:name w:val="4D2E7DBA41D00042B7EA23F88F49CC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789995-E5A4-5C42-BF2C-AA944643B702}"/>
      </w:docPartPr>
      <w:docPartBody>
        <w:p w:rsidR="002812B7" w:rsidRDefault="002812B7">
          <w:pPr>
            <w:pStyle w:val="4D2E7DBA41D00042B7EA23F88F49CC6F"/>
          </w:pPr>
          <w:r>
            <w:t>Column Heading</w:t>
          </w:r>
        </w:p>
      </w:docPartBody>
    </w:docPart>
    <w:docPart>
      <w:docPartPr>
        <w:name w:val="0D219C993BEA8F469A2A5A4737F9C7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E18606-202D-904C-928B-760621B131DC}"/>
      </w:docPartPr>
      <w:docPartBody>
        <w:p w:rsidR="002812B7" w:rsidRDefault="002812B7">
          <w:pPr>
            <w:pStyle w:val="0D219C993BEA8F469A2A5A4737F9C748"/>
          </w:pPr>
          <w:r>
            <w:t>Column Heading</w:t>
          </w:r>
        </w:p>
      </w:docPartBody>
    </w:docPart>
    <w:docPart>
      <w:docPartPr>
        <w:name w:val="01C796ADD419144CAAF2AE6CF71106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37730E-882E-DC44-872C-6464DE2A314E}"/>
      </w:docPartPr>
      <w:docPartBody>
        <w:p w:rsidR="002812B7" w:rsidRDefault="002812B7">
          <w:pPr>
            <w:pStyle w:val="01C796ADD419144CAAF2AE6CF71106DD"/>
          </w:pPr>
          <w:r>
            <w:t>Row Heading</w:t>
          </w:r>
        </w:p>
      </w:docPartBody>
    </w:docPart>
    <w:docPart>
      <w:docPartPr>
        <w:name w:val="6DD9FC650888594EAA3721B563D2FE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6B8AB2-2057-4748-9CF6-4BAA7AE58E40}"/>
      </w:docPartPr>
      <w:docPartBody>
        <w:p w:rsidR="002812B7" w:rsidRDefault="002812B7">
          <w:pPr>
            <w:pStyle w:val="6DD9FC650888594EAA3721B563D2FE07"/>
          </w:pPr>
          <w:r>
            <w:t>Text</w:t>
          </w:r>
        </w:p>
      </w:docPartBody>
    </w:docPart>
    <w:docPart>
      <w:docPartPr>
        <w:name w:val="32B40EA2477CB2489D4E5412F61F94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02C4C7-1FA6-6B49-AEEA-94DC52BA9E92}"/>
      </w:docPartPr>
      <w:docPartBody>
        <w:p w:rsidR="002812B7" w:rsidRDefault="002812B7">
          <w:pPr>
            <w:pStyle w:val="32B40EA2477CB2489D4E5412F61F94BC"/>
          </w:pPr>
          <w:r>
            <w:t>123.45</w:t>
          </w:r>
        </w:p>
      </w:docPartBody>
    </w:docPart>
    <w:docPart>
      <w:docPartPr>
        <w:name w:val="B7D5D78DAC89C94E9792C12C6EDEFD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3313EF-DCE0-274E-A18E-439C92AAA1EB}"/>
      </w:docPartPr>
      <w:docPartBody>
        <w:p w:rsidR="002812B7" w:rsidRDefault="002812B7">
          <w:pPr>
            <w:pStyle w:val="B7D5D78DAC89C94E9792C12C6EDEFD33"/>
          </w:pPr>
          <w:r>
            <w:t>Row Heading</w:t>
          </w:r>
        </w:p>
      </w:docPartBody>
    </w:docPart>
    <w:docPart>
      <w:docPartPr>
        <w:name w:val="CFAC480CE636FE459E76FE8C4AFCA8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C9F2A1-FA97-074A-A046-00C82467E4B4}"/>
      </w:docPartPr>
      <w:docPartBody>
        <w:p w:rsidR="002812B7" w:rsidRDefault="002812B7">
          <w:pPr>
            <w:pStyle w:val="CFAC480CE636FE459E76FE8C4AFCA87B"/>
          </w:pPr>
          <w:r>
            <w:t>Text</w:t>
          </w:r>
        </w:p>
      </w:docPartBody>
    </w:docPart>
    <w:docPart>
      <w:docPartPr>
        <w:name w:val="5560B429C5CFE144A9EE83A00DC27C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06D9CD-5081-874D-9CB4-1F45666ACDE9}"/>
      </w:docPartPr>
      <w:docPartBody>
        <w:p w:rsidR="002812B7" w:rsidRDefault="002812B7">
          <w:pPr>
            <w:pStyle w:val="5560B429C5CFE144A9EE83A00DC27C6B"/>
          </w:pPr>
          <w:r>
            <w:t>123.45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083510"/>
    <w:multiLevelType w:val="hybridMultilevel"/>
    <w:tmpl w:val="BE6E19F6"/>
    <w:lvl w:ilvl="0" w:tplc="A50A105A">
      <w:start w:val="1"/>
      <w:numFmt w:val="bullet"/>
      <w:pStyle w:val="ListBullet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2B7"/>
    <w:rsid w:val="002812B7"/>
    <w:rsid w:val="002A1045"/>
    <w:rsid w:val="00AF503A"/>
    <w:rsid w:val="00E74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p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2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D5D3794FBCF3143ADD43810FC22DD75">
    <w:name w:val="6D5D3794FBCF3143ADD43810FC22DD75"/>
  </w:style>
  <w:style w:type="paragraph" w:customStyle="1" w:styleId="200DDDDF7C333448801B82AE37FBFE4B">
    <w:name w:val="200DDDDF7C333448801B82AE37FBFE4B"/>
  </w:style>
  <w:style w:type="paragraph" w:customStyle="1" w:styleId="0401701BCE82F94BBE62827296ED17D8">
    <w:name w:val="0401701BCE82F94BBE62827296ED17D8"/>
  </w:style>
  <w:style w:type="paragraph" w:customStyle="1" w:styleId="C160C3B65F226B499F408AF6AA0CFF66">
    <w:name w:val="C160C3B65F226B499F408AF6AA0CFF66"/>
  </w:style>
  <w:style w:type="paragraph" w:customStyle="1" w:styleId="0D63715816D48E4DAA4CABF0C84F998E">
    <w:name w:val="0D63715816D48E4DAA4CABF0C84F998E"/>
  </w:style>
  <w:style w:type="paragraph" w:styleId="ListBullet">
    <w:name w:val="List Bullet"/>
    <w:basedOn w:val="Normal"/>
    <w:uiPriority w:val="12"/>
    <w:qFormat/>
    <w:pPr>
      <w:numPr>
        <w:numId w:val="1"/>
      </w:numPr>
      <w:spacing w:after="240" w:line="312" w:lineRule="auto"/>
    </w:pPr>
    <w:rPr>
      <w:rFonts w:eastAsiaTheme="minorHAnsi"/>
      <w:color w:val="000000" w:themeColor="text1"/>
      <w:sz w:val="24"/>
      <w:szCs w:val="24"/>
      <w:lang w:eastAsia="ja-JP" w:bidi="ar-SA"/>
    </w:rPr>
  </w:style>
  <w:style w:type="paragraph" w:customStyle="1" w:styleId="3A37C2DA84271B4D9ABA8AF6495DB36D">
    <w:name w:val="3A37C2DA84271B4D9ABA8AF6495DB36D"/>
  </w:style>
  <w:style w:type="paragraph" w:customStyle="1" w:styleId="7B49FD725C1A5844AF62E763E7F14DAD">
    <w:name w:val="7B49FD725C1A5844AF62E763E7F14DAD"/>
  </w:style>
  <w:style w:type="paragraph" w:customStyle="1" w:styleId="F5B26C6B7473E54CAEADC76F5C77DE22">
    <w:name w:val="F5B26C6B7473E54CAEADC76F5C77DE22"/>
  </w:style>
  <w:style w:type="paragraph" w:customStyle="1" w:styleId="A94A7DEDC60FDE40BEE6A167D2B18493">
    <w:name w:val="A94A7DEDC60FDE40BEE6A167D2B18493"/>
  </w:style>
  <w:style w:type="paragraph" w:customStyle="1" w:styleId="8184B1B6C2C5404FA31C1983E13EDCA7">
    <w:name w:val="8184B1B6C2C5404FA31C1983E13EDCA7"/>
  </w:style>
  <w:style w:type="paragraph" w:customStyle="1" w:styleId="4D2E7DBA41D00042B7EA23F88F49CC6F">
    <w:name w:val="4D2E7DBA41D00042B7EA23F88F49CC6F"/>
  </w:style>
  <w:style w:type="paragraph" w:customStyle="1" w:styleId="0D219C993BEA8F469A2A5A4737F9C748">
    <w:name w:val="0D219C993BEA8F469A2A5A4737F9C748"/>
  </w:style>
  <w:style w:type="paragraph" w:customStyle="1" w:styleId="01C796ADD419144CAAF2AE6CF71106DD">
    <w:name w:val="01C796ADD419144CAAF2AE6CF71106DD"/>
  </w:style>
  <w:style w:type="paragraph" w:customStyle="1" w:styleId="6DD9FC650888594EAA3721B563D2FE07">
    <w:name w:val="6DD9FC650888594EAA3721B563D2FE07"/>
  </w:style>
  <w:style w:type="paragraph" w:customStyle="1" w:styleId="32B40EA2477CB2489D4E5412F61F94BC">
    <w:name w:val="32B40EA2477CB2489D4E5412F61F94BC"/>
  </w:style>
  <w:style w:type="paragraph" w:customStyle="1" w:styleId="B7D5D78DAC89C94E9792C12C6EDEFD33">
    <w:name w:val="B7D5D78DAC89C94E9792C12C6EDEFD33"/>
  </w:style>
  <w:style w:type="paragraph" w:customStyle="1" w:styleId="CFAC480CE636FE459E76FE8C4AFCA87B">
    <w:name w:val="CFAC480CE636FE459E76FE8C4AFCA87B"/>
  </w:style>
  <w:style w:type="paragraph" w:customStyle="1" w:styleId="5560B429C5CFE144A9EE83A00DC27C6B">
    <w:name w:val="5560B429C5CFE144A9EE83A00DC27C6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43">
      <a:dk1>
        <a:sysClr val="windowText" lastClr="000000"/>
      </a:dk1>
      <a:lt1>
        <a:sysClr val="window" lastClr="FFFFFF"/>
      </a:lt1>
      <a:dk2>
        <a:srgbClr val="151E1F"/>
      </a:dk2>
      <a:lt2>
        <a:srgbClr val="F1F4F4"/>
      </a:lt2>
      <a:accent1>
        <a:srgbClr val="53777A"/>
      </a:accent1>
      <a:accent2>
        <a:srgbClr val="542437"/>
      </a:accent2>
      <a:accent3>
        <a:srgbClr val="C02942"/>
      </a:accent3>
      <a:accent4>
        <a:srgbClr val="D95B43"/>
      </a:accent4>
      <a:accent5>
        <a:srgbClr val="B09169"/>
      </a:accent5>
      <a:accent6>
        <a:srgbClr val="ECD078"/>
      </a:accent6>
      <a:hlink>
        <a:srgbClr val="5E9EA1"/>
      </a:hlink>
      <a:folHlink>
        <a:srgbClr val="7A4561"/>
      </a:folHlink>
    </a:clrScheme>
    <a:fontScheme name="Style Set 9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%7b9C0C6F3B-CA51-8E4C-AFA7-1E8CE842C666%7dtf16392124.dotx</Template>
  <TotalTime>32</TotalTime>
  <Pages>2</Pages>
  <Words>157</Words>
  <Characters>898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Mandip Gosal</dc:creator>
  <cp:keywords/>
  <dc:description/>
  <cp:lastModifiedBy>Mandip Gosal</cp:lastModifiedBy>
  <cp:revision>32</cp:revision>
  <dcterms:created xsi:type="dcterms:W3CDTF">2019-11-10T22:30:00Z</dcterms:created>
  <dcterms:modified xsi:type="dcterms:W3CDTF">2019-11-10T23:21:00Z</dcterms:modified>
</cp:coreProperties>
</file>